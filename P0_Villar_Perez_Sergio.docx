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bookmarkStart w:id="0" w:name="_GoBack"/>
    <w:bookmarkEnd w:id="0"/>
    <w:p w14:paraId="1C4F7DA9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0BBD4E91" wp14:editId="787BB769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D3833D3" wp14:editId="30290915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4E45E5" wp14:editId="22DC1ECF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830E" w14:textId="77777777" w:rsidR="00182695" w:rsidRDefault="007E31BD" w:rsidP="00E805E2">
      <w:pPr>
        <w:pStyle w:val="MDULO"/>
        <w:jc w:val="right"/>
      </w:pPr>
      <w:r>
        <w:t xml:space="preserve">MÓDULO DE </w:t>
      </w:r>
      <w:r w:rsidR="00703237">
        <w:t>Proyecto</w:t>
      </w:r>
    </w:p>
    <w:p w14:paraId="4C746E93" w14:textId="77777777" w:rsidR="00D27929" w:rsidRDefault="00AD4E89" w:rsidP="00E805E2">
      <w:pPr>
        <w:pStyle w:val="MDULO"/>
        <w:jc w:val="right"/>
        <w:rPr>
          <w:szCs w:val="20"/>
        </w:rPr>
      </w:pPr>
      <w:r>
        <w:t xml:space="preserve">ciclo: </w:t>
      </w:r>
      <w:r w:rsidR="00D912B9">
        <w:t>dam</w:t>
      </w:r>
    </w:p>
    <w:p w14:paraId="29C2E9FA" w14:textId="77777777" w:rsidR="0026713F" w:rsidRPr="00D17F0E" w:rsidRDefault="0026713F" w:rsidP="008038BA">
      <w:pPr>
        <w:pStyle w:val="Unidad"/>
      </w:pPr>
    </w:p>
    <w:p w14:paraId="3596D6DD" w14:textId="77777777"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6BDBB37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67C43280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6CD24CB6" w14:textId="02CECD8C" w:rsidR="00D27929" w:rsidRPr="00D27929" w:rsidRDefault="008A39E3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Restaurant</w:t>
      </w:r>
      <w:r w:rsidR="00B67A96">
        <w:rPr>
          <w:sz w:val="80"/>
          <w:szCs w:val="80"/>
        </w:rPr>
        <w:t xml:space="preserve"> Manager</w:t>
      </w:r>
    </w:p>
    <w:p w14:paraId="5AD5D7C1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8C2E7D8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845366A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2455E65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A431305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A3D87D9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591724B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7DA4E49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CFA1259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09EB347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350878E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36D277B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906BCF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8849AAC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22E9459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FFDE854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C6E216" w14:textId="77777777" w:rsidR="00D27929" w:rsidRDefault="00D27929" w:rsidP="00D27929">
      <w:pPr>
        <w:pStyle w:val="NombreUnidadPortada"/>
        <w:jc w:val="right"/>
        <w:rPr>
          <w:sz w:val="56"/>
          <w:szCs w:val="56"/>
        </w:rPr>
      </w:pPr>
    </w:p>
    <w:p w14:paraId="3ADC64B2" w14:textId="77777777" w:rsidR="00D27929" w:rsidRPr="00D27929" w:rsidRDefault="009E126E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Propuesta de P</w:t>
      </w:r>
      <w:r w:rsidR="00D27929" w:rsidRPr="00D27929">
        <w:rPr>
          <w:sz w:val="56"/>
          <w:szCs w:val="56"/>
        </w:rPr>
        <w:t>royecto</w:t>
      </w:r>
    </w:p>
    <w:p w14:paraId="340FE080" w14:textId="354830AD" w:rsidR="00961341" w:rsidRDefault="008A39E3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 xml:space="preserve">Sergio Villar </w:t>
      </w:r>
      <w:r w:rsidR="006A1B18">
        <w:rPr>
          <w:sz w:val="56"/>
          <w:szCs w:val="56"/>
        </w:rPr>
        <w:t>Pérez</w:t>
      </w:r>
    </w:p>
    <w:p w14:paraId="2D801B90" w14:textId="636607BF" w:rsidR="00B67A96" w:rsidRPr="00D27929" w:rsidRDefault="00B67A9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 xml:space="preserve">Marcos </w:t>
      </w:r>
      <w:proofErr w:type="spellStart"/>
      <w:r>
        <w:rPr>
          <w:sz w:val="56"/>
          <w:szCs w:val="56"/>
        </w:rPr>
        <w:t>Gomez</w:t>
      </w:r>
      <w:proofErr w:type="spellEnd"/>
      <w:r>
        <w:rPr>
          <w:sz w:val="56"/>
          <w:szCs w:val="56"/>
        </w:rPr>
        <w:t xml:space="preserve"> Medina</w:t>
      </w:r>
    </w:p>
    <w:p w14:paraId="60244E30" w14:textId="77777777" w:rsidR="00D17F0E" w:rsidRDefault="00D17F0E" w:rsidP="008038BA">
      <w:pPr>
        <w:pStyle w:val="Unidad"/>
      </w:pPr>
    </w:p>
    <w:p w14:paraId="6BD87069" w14:textId="77777777" w:rsidR="00D17F0E" w:rsidRDefault="00D17F0E" w:rsidP="008038BA">
      <w:pPr>
        <w:pStyle w:val="Unidad"/>
      </w:pPr>
    </w:p>
    <w:p w14:paraId="695D5857" w14:textId="77777777" w:rsidR="00D17F0E" w:rsidRDefault="00D17F0E" w:rsidP="008038BA">
      <w:pPr>
        <w:pStyle w:val="Unidad"/>
      </w:pPr>
    </w:p>
    <w:p w14:paraId="3D12E689" w14:textId="77777777" w:rsidR="00D17F0E" w:rsidRDefault="00D17F0E" w:rsidP="008038BA">
      <w:pPr>
        <w:pStyle w:val="Unidad"/>
      </w:pPr>
    </w:p>
    <w:p w14:paraId="1922E2F3" w14:textId="77777777" w:rsidR="00D17F0E" w:rsidRDefault="00D17F0E" w:rsidP="008038BA">
      <w:pPr>
        <w:pStyle w:val="NombreUnidad"/>
      </w:pPr>
    </w:p>
    <w:p w14:paraId="6A693B33" w14:textId="77777777" w:rsidR="0026713F" w:rsidRDefault="0026713F" w:rsidP="008038BA">
      <w:pPr>
        <w:pStyle w:val="NombreUnidad"/>
      </w:pPr>
    </w:p>
    <w:p w14:paraId="6210F2D6" w14:textId="77777777" w:rsidR="0026713F" w:rsidRDefault="0026713F" w:rsidP="00FB2689">
      <w:pPr>
        <w:pStyle w:val="UnidadPortada"/>
      </w:pPr>
    </w:p>
    <w:p w14:paraId="3F40D76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359383B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302D3C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4454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65D13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31761B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0BF7A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28A386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162E0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CF1E23E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6815AD5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B86966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443B3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5A0925B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C1BA40B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B7124EC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EA22CEE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EA26CF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83B3D0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3A06A8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C2410C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A4FB83" w14:textId="77777777" w:rsidR="00D27929" w:rsidRDefault="00D2792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A519A3E" w14:textId="77777777"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7972B92" w14:textId="77777777"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D6F3ADB" w14:textId="77777777"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31D3F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59CFCCC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229B110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31E9EBC7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06F2C7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39CB30F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D8DF62E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A2A113D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7AE4126B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1AA39B18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1181A3E4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5790FD6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00614C74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FBEAB19" w14:textId="77777777"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EA04A7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40B6B753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3CA3B9D4" w14:textId="77777777" w:rsidR="00FF19D2" w:rsidRDefault="00FF19D2" w:rsidP="008038BA">
      <w:pPr>
        <w:pStyle w:val="Unidad"/>
        <w:rPr>
          <w:sz w:val="52"/>
          <w:szCs w:val="52"/>
        </w:rPr>
      </w:pPr>
    </w:p>
    <w:p w14:paraId="701CC936" w14:textId="3B007E9A" w:rsidR="008117E4" w:rsidRPr="00D658A9" w:rsidRDefault="00D64236" w:rsidP="008038BA">
      <w:pPr>
        <w:pStyle w:val="Unidad"/>
        <w:rPr>
          <w:sz w:val="52"/>
          <w:szCs w:val="52"/>
        </w:rPr>
      </w:pPr>
      <w:r>
        <w:rPr>
          <w:sz w:val="52"/>
          <w:szCs w:val="52"/>
        </w:rPr>
        <w:t>Restaurant Manager</w:t>
      </w:r>
      <w:r w:rsidR="00D658A9" w:rsidRPr="00D658A9">
        <w:rPr>
          <w:sz w:val="52"/>
          <w:szCs w:val="52"/>
        </w:rPr>
        <w:t xml:space="preserve"> </w:t>
      </w:r>
      <w:r w:rsidR="00D658A9" w:rsidRPr="007219E9">
        <w:rPr>
          <w:sz w:val="48"/>
          <w:szCs w:val="52"/>
        </w:rPr>
        <w:t>(DAM)</w:t>
      </w:r>
    </w:p>
    <w:p w14:paraId="1B601C99" w14:textId="77777777" w:rsidR="008117E4" w:rsidRDefault="008117E4" w:rsidP="008117E4">
      <w:pPr>
        <w:pStyle w:val="Nivel1"/>
        <w:rPr>
          <w:sz w:val="48"/>
          <w:szCs w:val="48"/>
        </w:rPr>
      </w:pPr>
    </w:p>
    <w:p w14:paraId="5135D659" w14:textId="77777777"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14:paraId="196CFA16" w14:textId="77777777" w:rsidR="00961341" w:rsidRDefault="00B8323F" w:rsidP="002A6575">
      <w:pPr>
        <w:pStyle w:val="Nivel1"/>
        <w:numPr>
          <w:ilvl w:val="0"/>
          <w:numId w:val="52"/>
        </w:numPr>
      </w:pPr>
      <w:bookmarkStart w:id="1" w:name="_Toc353127501"/>
      <w:r>
        <w:t xml:space="preserve"> </w:t>
      </w:r>
      <w:r w:rsidR="00D658A9" w:rsidRPr="00D658A9">
        <w:t>Descripción</w:t>
      </w:r>
      <w:r w:rsidR="00D27929" w:rsidRPr="00D658A9">
        <w:t xml:space="preserve"> del Proyecto</w:t>
      </w:r>
      <w:bookmarkEnd w:id="1"/>
    </w:p>
    <w:p w14:paraId="44C1CE09" w14:textId="77777777" w:rsidR="00D658A9" w:rsidRDefault="00D658A9" w:rsidP="00CB6396">
      <w:pPr>
        <w:pStyle w:val="Texto"/>
        <w:ind w:left="0"/>
      </w:pPr>
    </w:p>
    <w:p w14:paraId="5A0A12B3" w14:textId="77777777" w:rsidR="003D60FA" w:rsidRDefault="003D60FA" w:rsidP="009E69C3">
      <w:pPr>
        <w:pStyle w:val="Texto"/>
        <w:ind w:left="1440"/>
      </w:pPr>
    </w:p>
    <w:p w14:paraId="4F7C384A" w14:textId="052D2861" w:rsidR="003D60FA" w:rsidRDefault="003D60FA" w:rsidP="003D60FA">
      <w:pPr>
        <w:pStyle w:val="Texto"/>
        <w:ind w:left="1440"/>
      </w:pPr>
      <w:r>
        <w:t xml:space="preserve">Restaurant Manager tiene como función facilitar la gestión de un restaurante en las labores más habituales del día a día  desde las gestión de reservas como la gestión de cobros y todo </w:t>
      </w:r>
      <w:r w:rsidRPr="005E6DDF">
        <w:t>el tema</w:t>
      </w:r>
      <w:r>
        <w:t xml:space="preserve"> del arqueo de caja como también </w:t>
      </w:r>
      <w:r w:rsidRPr="005E6DDF">
        <w:t>el</w:t>
      </w:r>
      <w:r w:rsidRPr="00D64236">
        <w:rPr>
          <w:b/>
          <w:bCs/>
        </w:rPr>
        <w:t xml:space="preserve"> </w:t>
      </w:r>
      <w:r w:rsidRPr="005E6DDF">
        <w:t>tema</w:t>
      </w:r>
      <w:r>
        <w:t xml:space="preserve"> de parte de la gestión de empleados, con Restaurante Manager podremos consultar en tiempo real la caja total o la actualización de precios en tiempo real de los precios de los distintos productos que se ofrecen, podremos obtener las horas de entrada y salida de nuestros empleados como también modificar</w:t>
      </w:r>
      <w:r w:rsidR="005E6DDF">
        <w:t>,</w:t>
      </w:r>
      <w:r>
        <w:t xml:space="preserve"> dar de alta o eliminar reservas .</w:t>
      </w:r>
    </w:p>
    <w:p w14:paraId="6B8851DC" w14:textId="77777777" w:rsidR="003D60FA" w:rsidRDefault="003D60FA" w:rsidP="009E69C3">
      <w:pPr>
        <w:pStyle w:val="Texto"/>
        <w:ind w:left="1440"/>
      </w:pPr>
    </w:p>
    <w:p w14:paraId="18372FFB" w14:textId="77777777" w:rsidR="005E6DDF" w:rsidRDefault="009E69C3" w:rsidP="009E69C3">
      <w:pPr>
        <w:pStyle w:val="Texto"/>
        <w:ind w:left="1440"/>
      </w:pPr>
      <w:r>
        <w:t>Restaurant Manager,</w:t>
      </w:r>
      <w:r w:rsidR="008A39E3">
        <w:t xml:space="preserve"> es una aplicación para dispositivos </w:t>
      </w:r>
      <w:r>
        <w:t>móviles,</w:t>
      </w:r>
      <w:r w:rsidR="008A39E3">
        <w:t xml:space="preserve"> este proyecto trata de la implementación de una aplicación móvil programada con Android </w:t>
      </w:r>
      <w:r w:rsidR="005E6DDF">
        <w:t>S</w:t>
      </w:r>
      <w:r w:rsidR="008A39E3">
        <w:t xml:space="preserve">tudio para la gestión de un </w:t>
      </w:r>
      <w:r>
        <w:t>restaurante,</w:t>
      </w:r>
      <w:r w:rsidR="008A39E3">
        <w:t xml:space="preserve"> </w:t>
      </w:r>
    </w:p>
    <w:p w14:paraId="48CC7F9D" w14:textId="77777777" w:rsidR="005E6DDF" w:rsidRDefault="005E6DDF" w:rsidP="009E69C3">
      <w:pPr>
        <w:pStyle w:val="Texto"/>
        <w:ind w:left="1440"/>
      </w:pPr>
    </w:p>
    <w:p w14:paraId="67B96319" w14:textId="66112EA6" w:rsidR="008A39E3" w:rsidRDefault="005E6DDF" w:rsidP="009E69C3">
      <w:pPr>
        <w:pStyle w:val="Texto"/>
        <w:ind w:left="1440"/>
      </w:pPr>
      <w:r>
        <w:t>La aplicación tendrá implantado un sistema de roles. U</w:t>
      </w:r>
      <w:r w:rsidR="008A39E3">
        <w:t xml:space="preserve">n rol de empleado que podrá tener acceso a las funciones de empleado y un rol de </w:t>
      </w:r>
      <w:r w:rsidR="009E69C3">
        <w:t>administrador.</w:t>
      </w:r>
    </w:p>
    <w:p w14:paraId="4E1BB1CA" w14:textId="77777777" w:rsidR="009E69C3" w:rsidRDefault="009E69C3" w:rsidP="00974332">
      <w:pPr>
        <w:pStyle w:val="Texto"/>
      </w:pPr>
    </w:p>
    <w:p w14:paraId="178067F4" w14:textId="232FFCF4" w:rsidR="009E69C3" w:rsidRDefault="005E6DDF" w:rsidP="009E69C3">
      <w:pPr>
        <w:pStyle w:val="Texto"/>
        <w:ind w:left="1440"/>
      </w:pPr>
      <w:r>
        <w:t>E</w:t>
      </w:r>
      <w:r w:rsidR="009E69C3">
        <w:t xml:space="preserve">l roll de empleado tendrá </w:t>
      </w:r>
      <w:r w:rsidR="003D60FA">
        <w:t>un acceso limitado</w:t>
      </w:r>
      <w:r w:rsidR="009E69C3">
        <w:t xml:space="preserve"> a las opciones de la aplicación mientras que el roll de administrador tendrá un acceso </w:t>
      </w:r>
      <w:r w:rsidR="003D60FA">
        <w:t>total,</w:t>
      </w:r>
      <w:r w:rsidR="005C71C2">
        <w:t xml:space="preserve"> los </w:t>
      </w:r>
      <w:r w:rsidR="00CB6396">
        <w:t>módulos</w:t>
      </w:r>
      <w:r w:rsidR="005C71C2">
        <w:t xml:space="preserve"> principales que tendrá nuestra aplicación </w:t>
      </w:r>
      <w:r w:rsidR="00CB6396">
        <w:t xml:space="preserve">serán el </w:t>
      </w:r>
      <w:r w:rsidR="00BA4788">
        <w:t>módulo</w:t>
      </w:r>
      <w:r w:rsidR="00CB6396">
        <w:t xml:space="preserve"> de </w:t>
      </w:r>
      <w:r w:rsidR="003D60FA">
        <w:t>caja,</w:t>
      </w:r>
      <w:r w:rsidR="00CB6396">
        <w:t xml:space="preserve"> </w:t>
      </w:r>
      <w:r w:rsidR="00BA4788">
        <w:t>módulo</w:t>
      </w:r>
      <w:r w:rsidR="00CB6396">
        <w:t xml:space="preserve"> de fichaje de </w:t>
      </w:r>
      <w:r w:rsidR="003D60FA">
        <w:t>empleados,</w:t>
      </w:r>
      <w:r w:rsidR="00CB6396">
        <w:t xml:space="preserve"> </w:t>
      </w:r>
      <w:r w:rsidR="00BA4788">
        <w:t>módulo</w:t>
      </w:r>
      <w:r w:rsidR="00CB6396">
        <w:t xml:space="preserve"> de </w:t>
      </w:r>
      <w:r w:rsidR="003D60FA">
        <w:t>reservas.</w:t>
      </w:r>
    </w:p>
    <w:p w14:paraId="3420BFC0" w14:textId="77777777" w:rsidR="00CB6396" w:rsidRDefault="00CB6396" w:rsidP="009E69C3">
      <w:pPr>
        <w:pStyle w:val="Texto"/>
        <w:ind w:left="1440"/>
      </w:pPr>
    </w:p>
    <w:p w14:paraId="676906DC" w14:textId="2906F762" w:rsidR="009E69C3" w:rsidRDefault="003D60FA" w:rsidP="00D64236">
      <w:pPr>
        <w:pStyle w:val="Texto"/>
        <w:ind w:left="1440"/>
      </w:pPr>
      <w:r>
        <w:t xml:space="preserve">En </w:t>
      </w:r>
      <w:r w:rsidR="00D64236">
        <w:t>conclusión,</w:t>
      </w:r>
      <w:r>
        <w:t xml:space="preserve"> Restaurant</w:t>
      </w:r>
      <w:r w:rsidR="005E6DDF">
        <w:t xml:space="preserve"> </w:t>
      </w:r>
      <w:r>
        <w:t xml:space="preserve">Manager es </w:t>
      </w:r>
      <w:r w:rsidR="00D64236">
        <w:t>una app</w:t>
      </w:r>
      <w:r>
        <w:t xml:space="preserve"> de gestión móvil la cual facilita la </w:t>
      </w:r>
      <w:r w:rsidR="00D64236">
        <w:t>gestión</w:t>
      </w:r>
      <w:r>
        <w:t xml:space="preserve"> de </w:t>
      </w:r>
      <w:r w:rsidR="00D64236">
        <w:t>determinadores servicios</w:t>
      </w:r>
      <w:r>
        <w:t xml:space="preserve"> de un </w:t>
      </w:r>
      <w:r w:rsidR="00D64236">
        <w:t>restaurante,</w:t>
      </w:r>
      <w:r>
        <w:t xml:space="preserve"> </w:t>
      </w:r>
      <w:r w:rsidR="005E6DDF">
        <w:t>como posibles funciones futuras a añadir son</w:t>
      </w:r>
      <w:r w:rsidR="00D64236">
        <w:t xml:space="preserve"> la gestión de pedidos control de stock de productos en el restaurante con la siguiente implantación de pedidos automáticos</w:t>
      </w:r>
      <w:r w:rsidR="005E6DDF">
        <w:t>.</w:t>
      </w:r>
    </w:p>
    <w:p w14:paraId="5F6E6434" w14:textId="77777777" w:rsidR="002C0087" w:rsidRDefault="002C0087" w:rsidP="00D64236">
      <w:pPr>
        <w:pStyle w:val="Texto"/>
        <w:ind w:left="1440"/>
      </w:pPr>
    </w:p>
    <w:p w14:paraId="5EBE234B" w14:textId="3F5CF041" w:rsidR="00B67A96" w:rsidRDefault="00B67A96" w:rsidP="00D64236">
      <w:pPr>
        <w:pStyle w:val="Texto"/>
        <w:ind w:left="1440"/>
      </w:pPr>
    </w:p>
    <w:p w14:paraId="580F4E91" w14:textId="77777777" w:rsidR="00B67A96" w:rsidRDefault="00B67A96" w:rsidP="00D64236">
      <w:pPr>
        <w:pStyle w:val="Texto"/>
        <w:ind w:left="1440"/>
      </w:pPr>
    </w:p>
    <w:p w14:paraId="43390528" w14:textId="77777777" w:rsidR="00E33605" w:rsidRDefault="00E33605" w:rsidP="00974332">
      <w:pPr>
        <w:pStyle w:val="Texto"/>
      </w:pPr>
    </w:p>
    <w:p w14:paraId="7D87A432" w14:textId="77777777" w:rsidR="003508A7" w:rsidRDefault="003508A7" w:rsidP="003508A7">
      <w:pPr>
        <w:pStyle w:val="Nivel1"/>
        <w:ind w:left="857"/>
      </w:pPr>
      <w:bookmarkStart w:id="2" w:name="_Toc353127502"/>
    </w:p>
    <w:p w14:paraId="57B31C1B" w14:textId="77777777" w:rsidR="003508A7" w:rsidRDefault="003508A7" w:rsidP="003508A7">
      <w:pPr>
        <w:pStyle w:val="Nivel1"/>
        <w:ind w:left="857"/>
      </w:pPr>
    </w:p>
    <w:p w14:paraId="0D4A2116" w14:textId="77777777" w:rsidR="003508A7" w:rsidRDefault="003508A7" w:rsidP="003508A7">
      <w:pPr>
        <w:pStyle w:val="Nivel1"/>
        <w:ind w:left="857"/>
      </w:pPr>
    </w:p>
    <w:p w14:paraId="6FE40455" w14:textId="0B4D31F0" w:rsidR="003508A7" w:rsidRDefault="003508A7" w:rsidP="003508A7">
      <w:pPr>
        <w:pStyle w:val="Nivel1"/>
        <w:ind w:left="497"/>
      </w:pPr>
    </w:p>
    <w:p w14:paraId="2B8174AB" w14:textId="77777777" w:rsidR="002C0087" w:rsidRDefault="002C0087" w:rsidP="003508A7">
      <w:pPr>
        <w:pStyle w:val="Nivel1"/>
        <w:ind w:left="497"/>
      </w:pPr>
    </w:p>
    <w:p w14:paraId="19872BB0" w14:textId="77777777" w:rsidR="003508A7" w:rsidRDefault="003508A7" w:rsidP="003508A7">
      <w:pPr>
        <w:pStyle w:val="Nivel1"/>
        <w:ind w:left="857"/>
      </w:pPr>
    </w:p>
    <w:p w14:paraId="71A3CDAF" w14:textId="77777777" w:rsidR="003508A7" w:rsidRDefault="003508A7" w:rsidP="003508A7">
      <w:pPr>
        <w:pStyle w:val="Nivel1"/>
        <w:ind w:left="857"/>
      </w:pPr>
    </w:p>
    <w:p w14:paraId="3416AF1B" w14:textId="368B5DC5" w:rsidR="00D27929" w:rsidRPr="00CC09F1" w:rsidRDefault="00B8323F" w:rsidP="002A6575">
      <w:pPr>
        <w:pStyle w:val="Nivel1"/>
        <w:numPr>
          <w:ilvl w:val="0"/>
          <w:numId w:val="52"/>
        </w:numPr>
      </w:pPr>
      <w:r>
        <w:t xml:space="preserve"> </w:t>
      </w:r>
      <w:r w:rsidR="00D27929" w:rsidRPr="00D658A9">
        <w:t>Justificación y finalidad del tema propuesto</w:t>
      </w:r>
      <w:bookmarkEnd w:id="2"/>
      <w:r w:rsidR="00B67A96">
        <w:t>.</w:t>
      </w:r>
    </w:p>
    <w:p w14:paraId="65487473" w14:textId="77777777" w:rsidR="00D27929" w:rsidRDefault="00D27929" w:rsidP="00D27929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14:paraId="27A85138" w14:textId="77777777" w:rsidR="00FF19D2" w:rsidRDefault="00FF19D2" w:rsidP="00D27929">
      <w:pPr>
        <w:pStyle w:val="Texto"/>
      </w:pPr>
    </w:p>
    <w:p w14:paraId="7F40AB54" w14:textId="77777777" w:rsidR="00D64236" w:rsidRDefault="00D64236" w:rsidP="00D27929">
      <w:pPr>
        <w:pStyle w:val="Texto"/>
      </w:pPr>
      <w:r>
        <w:t xml:space="preserve">Restaurant Manager va ser </w:t>
      </w:r>
      <w:r w:rsidR="00976BEC">
        <w:t>una aplicación</w:t>
      </w:r>
      <w:r>
        <w:t xml:space="preserve"> de </w:t>
      </w:r>
      <w:r w:rsidR="00976BEC">
        <w:t>gestión</w:t>
      </w:r>
      <w:r>
        <w:t xml:space="preserve"> de un </w:t>
      </w:r>
      <w:r w:rsidR="00976BEC">
        <w:t>restaurante,</w:t>
      </w:r>
      <w:r>
        <w:t xml:space="preserve"> esta aplicación puede ser utilizada en </w:t>
      </w:r>
      <w:r w:rsidR="00976BEC">
        <w:t>distintos tipos de comercios no solo los orientados a la hostelería, puede adaptarse para utilizarse en un hotel una tienda de alimentación de barrio.</w:t>
      </w:r>
    </w:p>
    <w:p w14:paraId="6EF9BB7C" w14:textId="77777777" w:rsidR="00D64236" w:rsidRDefault="00D64236" w:rsidP="00D27929">
      <w:pPr>
        <w:pStyle w:val="Texto"/>
      </w:pPr>
    </w:p>
    <w:p w14:paraId="2F86990D" w14:textId="62AA6BFA" w:rsidR="0070123A" w:rsidRDefault="00D64236" w:rsidP="00D27929">
      <w:pPr>
        <w:pStyle w:val="Texto"/>
      </w:pPr>
      <w:r>
        <w:t xml:space="preserve">Restaurant Manager va estar implantado en </w:t>
      </w:r>
      <w:r w:rsidR="003508A7">
        <w:t>Android,</w:t>
      </w:r>
      <w:r>
        <w:t xml:space="preserve"> esta app </w:t>
      </w:r>
      <w:r w:rsidR="00BA4788">
        <w:t>está</w:t>
      </w:r>
      <w:r>
        <w:t xml:space="preserve"> pensada que use una base de datos </w:t>
      </w:r>
      <w:r w:rsidR="0070123A">
        <w:t>Firebase o Amazon DynamoDB</w:t>
      </w:r>
      <w:r>
        <w:t xml:space="preserve"> y se p</w:t>
      </w:r>
      <w:r w:rsidR="0070123A">
        <w:t>o</w:t>
      </w:r>
      <w:r>
        <w:t>d</w:t>
      </w:r>
      <w:r w:rsidR="0070123A">
        <w:t>rán realizar acciones correspondientes a bases de datos para la gestión de los datos.</w:t>
      </w:r>
      <w:r w:rsidR="00976BEC">
        <w:t xml:space="preserve"> </w:t>
      </w:r>
    </w:p>
    <w:p w14:paraId="754E86EF" w14:textId="77777777" w:rsidR="0070123A" w:rsidRDefault="0070123A" w:rsidP="00D27929">
      <w:pPr>
        <w:pStyle w:val="Texto"/>
      </w:pPr>
    </w:p>
    <w:p w14:paraId="7D9A7B8E" w14:textId="3EFD3CFF" w:rsidR="00D64236" w:rsidRDefault="0070123A" w:rsidP="00D27929">
      <w:pPr>
        <w:pStyle w:val="Texto"/>
      </w:pPr>
      <w:r>
        <w:t>N</w:t>
      </w:r>
      <w:r w:rsidR="00976BEC">
        <w:t xml:space="preserve">uestra aplicación ha de ser una aplicación versátil intuitiva y fácil de </w:t>
      </w:r>
      <w:r w:rsidR="003508A7">
        <w:t>usar,</w:t>
      </w:r>
      <w:r w:rsidR="00976BEC">
        <w:t xml:space="preserve"> pero no todos lo</w:t>
      </w:r>
      <w:r>
        <w:t>s</w:t>
      </w:r>
      <w:r w:rsidR="00976BEC">
        <w:t xml:space="preserve"> usuarios pueden tener acceso a todas las opciones </w:t>
      </w:r>
      <w:r w:rsidR="003508A7">
        <w:t>implementadas.</w:t>
      </w:r>
    </w:p>
    <w:p w14:paraId="2A82EC00" w14:textId="77777777" w:rsidR="00976BEC" w:rsidRDefault="00976BEC" w:rsidP="00D27929">
      <w:pPr>
        <w:pStyle w:val="Texto"/>
      </w:pPr>
    </w:p>
    <w:p w14:paraId="7BA487C0" w14:textId="2EB2A750" w:rsidR="00976BEC" w:rsidRDefault="00976BEC" w:rsidP="00D27929">
      <w:pPr>
        <w:pStyle w:val="Texto"/>
      </w:pPr>
      <w:r>
        <w:t>En cuanto a los roles nuestra app va a tener dos roles un rol de ad</w:t>
      </w:r>
      <w:r w:rsidR="003508A7">
        <w:t>mini</w:t>
      </w:r>
      <w:r>
        <w:t xml:space="preserve">strador y otro rol de </w:t>
      </w:r>
      <w:r w:rsidR="003508A7">
        <w:t>usuario,</w:t>
      </w:r>
      <w:r>
        <w:t xml:space="preserve"> el rol de administrador va a tener la opción de modificar consultar eliminar </w:t>
      </w:r>
      <w:r w:rsidR="003508A7">
        <w:t>actualizar, con el rol de administrador tendremos acceso a todos los datos cajas precios, horas de entrada y salidas personal, consultar las reservas modificarlas y darlas de baja, en cuanto al roll de camarero se podrán consultar reservas, y cobrar no podrán tener acceso a los demás servicios que ofrece la app y que lo demás estará reservado al usuario administrador .</w:t>
      </w:r>
    </w:p>
    <w:p w14:paraId="16C984E7" w14:textId="77777777" w:rsidR="00C34513" w:rsidRDefault="00C34513" w:rsidP="00D27929">
      <w:pPr>
        <w:pStyle w:val="Texto"/>
      </w:pPr>
    </w:p>
    <w:p w14:paraId="3AA7B39F" w14:textId="77777777" w:rsidR="00B67A96" w:rsidRDefault="00B67A96" w:rsidP="00D27929">
      <w:pPr>
        <w:pStyle w:val="Texto"/>
      </w:pPr>
    </w:p>
    <w:p w14:paraId="71F8C316" w14:textId="77777777" w:rsidR="003508A7" w:rsidRDefault="003508A7" w:rsidP="00D27929">
      <w:pPr>
        <w:pStyle w:val="Texto"/>
      </w:pPr>
    </w:p>
    <w:p w14:paraId="6F612A63" w14:textId="1A0A5B03" w:rsidR="00D27929" w:rsidRPr="00D658A9" w:rsidRDefault="00D27929" w:rsidP="002A6575">
      <w:pPr>
        <w:pStyle w:val="Nivel1"/>
        <w:numPr>
          <w:ilvl w:val="0"/>
          <w:numId w:val="52"/>
        </w:numPr>
      </w:pPr>
      <w:bookmarkStart w:id="3" w:name="_Toc353127503"/>
      <w:r w:rsidRPr="00D658A9">
        <w:t>Objetivos</w:t>
      </w:r>
      <w:bookmarkEnd w:id="3"/>
      <w:r w:rsidR="00BA4788">
        <w:t>.</w:t>
      </w:r>
    </w:p>
    <w:p w14:paraId="16CDAE95" w14:textId="77777777" w:rsidR="00FC5584" w:rsidRDefault="00FC5584" w:rsidP="00806A5D">
      <w:pPr>
        <w:pStyle w:val="Texto"/>
        <w:ind w:left="0"/>
      </w:pPr>
    </w:p>
    <w:p w14:paraId="3291AC46" w14:textId="7B094D80" w:rsidR="004E27DE" w:rsidRDefault="003508A7" w:rsidP="0077605F">
      <w:pPr>
        <w:pStyle w:val="Texto"/>
      </w:pPr>
      <w:r>
        <w:t xml:space="preserve">El objetivo de esta </w:t>
      </w:r>
      <w:r w:rsidR="00BA4788">
        <w:t>práctica</w:t>
      </w:r>
      <w:r>
        <w:t xml:space="preserve"> es </w:t>
      </w:r>
      <w:r w:rsidR="00FC5584">
        <w:t>profundizar</w:t>
      </w:r>
      <w:r>
        <w:t xml:space="preserve"> en la programación de aplicaciones en Android</w:t>
      </w:r>
      <w:r w:rsidR="004E27DE">
        <w:t>.</w:t>
      </w:r>
    </w:p>
    <w:p w14:paraId="2EEF1426" w14:textId="24E4B7F8" w:rsidR="004E27DE" w:rsidRDefault="004E27DE" w:rsidP="0077605F">
      <w:pPr>
        <w:pStyle w:val="Texto"/>
      </w:pPr>
    </w:p>
    <w:p w14:paraId="7572677A" w14:textId="036B12F2" w:rsidR="004E27DE" w:rsidRDefault="004E27DE" w:rsidP="0077605F">
      <w:pPr>
        <w:pStyle w:val="Texto"/>
      </w:pPr>
      <w:r>
        <w:t>La aplicación debe permitir su utilización en varios dispositivos que se conecten entre ellos mediando sesiones y que se sincronicen. Habrá un dispositivo principal con el rol de administrador y los dispositivos correspondientes al personal del restaurante.</w:t>
      </w:r>
    </w:p>
    <w:p w14:paraId="7E6A6924" w14:textId="77777777" w:rsidR="004E27DE" w:rsidRDefault="004E27DE" w:rsidP="0077605F">
      <w:pPr>
        <w:pStyle w:val="Texto"/>
      </w:pPr>
    </w:p>
    <w:p w14:paraId="3F5D3FAF" w14:textId="31F765CE" w:rsidR="004E27DE" w:rsidRDefault="004E27DE" w:rsidP="0077605F">
      <w:pPr>
        <w:pStyle w:val="Texto"/>
      </w:pPr>
      <w:r>
        <w:t>Se va a</w:t>
      </w:r>
      <w:r w:rsidR="00FC5584">
        <w:t xml:space="preserve"> implantar un sistema de reservas, un sistema de fichajes para el personal e implantar un sistema de cobro y de arqueo de caja siempre todo esto utilizando una base de datos </w:t>
      </w:r>
      <w:r w:rsidR="00295677">
        <w:t>Firebase o Amazon DynamoDB</w:t>
      </w:r>
      <w:r w:rsidR="00FC5584">
        <w:t xml:space="preserve">. </w:t>
      </w:r>
    </w:p>
    <w:p w14:paraId="5FAE9D19" w14:textId="77777777" w:rsidR="004E27DE" w:rsidRDefault="004E27DE" w:rsidP="0077605F">
      <w:pPr>
        <w:pStyle w:val="Texto"/>
      </w:pPr>
    </w:p>
    <w:p w14:paraId="16BDDBA7" w14:textId="49C82862" w:rsidR="004E27DE" w:rsidRDefault="00295677" w:rsidP="0077605F">
      <w:pPr>
        <w:pStyle w:val="Texto"/>
      </w:pPr>
      <w:r>
        <w:t>Otro</w:t>
      </w:r>
      <w:r w:rsidR="00FC5584">
        <w:t xml:space="preserve"> objetivo importante a llevar a cabo en este proyecto es profundizar en el diseño de los interfaces de Android, </w:t>
      </w:r>
      <w:r>
        <w:t xml:space="preserve">implementar </w:t>
      </w:r>
      <w:r w:rsidR="00FC5584">
        <w:t>un sistema de roles uno de administrador y otro de usuario</w:t>
      </w:r>
      <w:r w:rsidR="004E27DE">
        <w:t>.</w:t>
      </w:r>
    </w:p>
    <w:p w14:paraId="1EC20468" w14:textId="142FC43A" w:rsidR="00EC746A" w:rsidRDefault="00EC746A" w:rsidP="0077605F">
      <w:pPr>
        <w:pStyle w:val="Texto"/>
      </w:pPr>
    </w:p>
    <w:p w14:paraId="0787B2A0" w14:textId="126613BB" w:rsidR="00EC746A" w:rsidRDefault="00EC746A" w:rsidP="0077605F">
      <w:pPr>
        <w:pStyle w:val="Texto"/>
      </w:pPr>
      <w:r>
        <w:t xml:space="preserve">La aplicación deberá crear automáticamente un ticket / factura </w:t>
      </w:r>
      <w:r w:rsidR="00F11AF0">
        <w:t>simplificada</w:t>
      </w:r>
      <w:r>
        <w:t xml:space="preserve"> por cada cobro que se realiza. Dicha factura será guardada para su posterior tratamiento en pago de impuestos. Por cada cobro se</w:t>
      </w:r>
      <w:r w:rsidR="00F11AF0">
        <w:t xml:space="preserve"> hará</w:t>
      </w:r>
      <w:r>
        <w:t xml:space="preserve"> una inserción en la base de datos con el importe de la transacción y el ID como</w:t>
      </w:r>
      <w:r w:rsidR="00F11AF0">
        <w:t xml:space="preserve"> clave. </w:t>
      </w:r>
    </w:p>
    <w:p w14:paraId="7DCF2ED7" w14:textId="77777777" w:rsidR="004E27DE" w:rsidRDefault="004E27DE" w:rsidP="0077605F">
      <w:pPr>
        <w:pStyle w:val="Texto"/>
      </w:pPr>
    </w:p>
    <w:p w14:paraId="5344E620" w14:textId="153D36D7" w:rsidR="00B67A96" w:rsidRDefault="00B67A96" w:rsidP="0077605F">
      <w:pPr>
        <w:pStyle w:val="Texto"/>
      </w:pPr>
    </w:p>
    <w:p w14:paraId="5FF769A6" w14:textId="77777777" w:rsidR="00B67A96" w:rsidRDefault="00B67A96" w:rsidP="0077605F">
      <w:pPr>
        <w:pStyle w:val="Texto"/>
      </w:pPr>
    </w:p>
    <w:p w14:paraId="40F185E8" w14:textId="77777777" w:rsidR="00D27929" w:rsidRPr="00D658A9" w:rsidRDefault="00B8323F" w:rsidP="002A6575">
      <w:pPr>
        <w:pStyle w:val="Nivel1"/>
        <w:numPr>
          <w:ilvl w:val="0"/>
          <w:numId w:val="52"/>
        </w:numPr>
      </w:pPr>
      <w:bookmarkStart w:id="4" w:name="_Toc353127504"/>
      <w:r>
        <w:t xml:space="preserve"> </w:t>
      </w:r>
      <w:r w:rsidR="00D27929" w:rsidRPr="00D658A9">
        <w:t>Recursos a utilizar: hardware y software</w:t>
      </w:r>
      <w:bookmarkEnd w:id="4"/>
      <w:r w:rsidR="00D27929" w:rsidRPr="00D658A9">
        <w:t xml:space="preserve"> </w:t>
      </w:r>
    </w:p>
    <w:p w14:paraId="386D0F96" w14:textId="77777777" w:rsidR="002A6575" w:rsidRDefault="002A6575" w:rsidP="00F11AF0">
      <w:pPr>
        <w:pStyle w:val="Texto"/>
        <w:ind w:left="0"/>
      </w:pPr>
    </w:p>
    <w:p w14:paraId="4AFBBF04" w14:textId="7D8CF86A" w:rsidR="00806A5D" w:rsidRDefault="00806A5D" w:rsidP="00D27929">
      <w:pPr>
        <w:pStyle w:val="Texto"/>
      </w:pPr>
      <w:r>
        <w:t>En este caso para llevar a</w:t>
      </w:r>
      <w:r w:rsidR="00BA4788">
        <w:t xml:space="preserve"> </w:t>
      </w:r>
      <w:r>
        <w:t>cabo nuestro proyecto vamos a usar el software de desarrollo de Android estudio,</w:t>
      </w:r>
      <w:r w:rsidR="006A1B18">
        <w:t xml:space="preserve"> con el que diseñaremos el interfaz gráfico de la aplicación con los distintos módulos y botones</w:t>
      </w:r>
      <w:r w:rsidR="0077605F">
        <w:t xml:space="preserve"> cuadros de texto para</w:t>
      </w:r>
      <w:r w:rsidR="006A1B18">
        <w:t xml:space="preserve"> las </w:t>
      </w:r>
      <w:r w:rsidR="0077605F">
        <w:t>distintas opciones</w:t>
      </w:r>
      <w:r w:rsidR="00112F41">
        <w:t>,</w:t>
      </w:r>
      <w:r w:rsidR="006A1B18">
        <w:t xml:space="preserve"> con Android estudio también codificaremos </w:t>
      </w:r>
      <w:r w:rsidR="00112F41">
        <w:t>e</w:t>
      </w:r>
      <w:r w:rsidR="0077605F">
        <w:t xml:space="preserve">l </w:t>
      </w:r>
      <w:r w:rsidR="00112F41">
        <w:t>código necesario para configurar las conexiones con la base de datos y</w:t>
      </w:r>
      <w:r w:rsidR="0077605F">
        <w:t xml:space="preserve"> realizar las</w:t>
      </w:r>
      <w:r w:rsidR="00112F41">
        <w:t xml:space="preserve"> distintas consultas</w:t>
      </w:r>
      <w:r w:rsidR="0077605F">
        <w:t xml:space="preserve"> y acciones que querríamos llevar a</w:t>
      </w:r>
      <w:r w:rsidR="00BA4788">
        <w:t xml:space="preserve"> </w:t>
      </w:r>
      <w:r w:rsidR="0077605F">
        <w:t>cabo.</w:t>
      </w:r>
    </w:p>
    <w:p w14:paraId="36DBC7E8" w14:textId="77777777" w:rsidR="00112F41" w:rsidRDefault="00112F41" w:rsidP="00D27929">
      <w:pPr>
        <w:pStyle w:val="Texto"/>
      </w:pPr>
    </w:p>
    <w:p w14:paraId="2890E5C0" w14:textId="28028519" w:rsidR="00112F41" w:rsidRDefault="00112F41" w:rsidP="00112F41">
      <w:pPr>
        <w:pStyle w:val="Texto"/>
      </w:pPr>
      <w:r>
        <w:t xml:space="preserve">Para la base de datos </w:t>
      </w:r>
      <w:r w:rsidR="00295677">
        <w:t>se utilizará Firebase o Amazon DynamoDB, en función de las necesidades se hará uso de un sistema u otro. El motivo de utilizar uno de estos sistemas es que son gratuitos y en la nube, por lo que la app solo necesitara una conexión a internet para poder acceder y operar desde varios dispositivos simultáneos</w:t>
      </w:r>
      <w:r w:rsidR="008202DB">
        <w:t xml:space="preserve">. </w:t>
      </w:r>
    </w:p>
    <w:p w14:paraId="59CAC1C1" w14:textId="77777777" w:rsidR="008202DB" w:rsidRDefault="008202DB" w:rsidP="00112F41">
      <w:pPr>
        <w:pStyle w:val="Texto"/>
      </w:pPr>
    </w:p>
    <w:p w14:paraId="5277DC22" w14:textId="77777777" w:rsidR="008202DB" w:rsidRDefault="008202DB" w:rsidP="00112F41">
      <w:pPr>
        <w:pStyle w:val="Texto"/>
      </w:pPr>
      <w:r>
        <w:t>En cuanto a probar el código utilizaremos el emulador que nos proporciona Android</w:t>
      </w:r>
      <w:r w:rsidR="0077605F">
        <w:t xml:space="preserve"> que es bastante completo y es con lo que durante el curso hemos hecho las practicas, también probaremos un dispositivo Android físico para probar su correcto funcionamiento.</w:t>
      </w:r>
    </w:p>
    <w:p w14:paraId="5B44E814" w14:textId="77777777" w:rsidR="00753FC2" w:rsidRDefault="00753FC2" w:rsidP="00112F41">
      <w:pPr>
        <w:pStyle w:val="Texto"/>
      </w:pPr>
    </w:p>
    <w:p w14:paraId="4D9D7AB2" w14:textId="1CF71252" w:rsidR="00BA4788" w:rsidRDefault="00753FC2" w:rsidP="00753FC2">
      <w:pPr>
        <w:pStyle w:val="Texto"/>
      </w:pPr>
      <w:r>
        <w:t xml:space="preserve">Todos estos recursos </w:t>
      </w:r>
      <w:r w:rsidR="00BA4788">
        <w:t>software</w:t>
      </w:r>
      <w:r>
        <w:t xml:space="preserve"> y hardware bien programados y configurados harán que nuestra</w:t>
      </w:r>
      <w:r w:rsidR="00BA4788">
        <w:t xml:space="preserve"> </w:t>
      </w:r>
      <w:r>
        <w:t>herramienta de gestión funcione perfectamente y pueda h</w:t>
      </w:r>
      <w:r w:rsidR="00BA4788">
        <w:t>ace</w:t>
      </w:r>
      <w:r>
        <w:t>r una buena función de gestión.</w:t>
      </w:r>
    </w:p>
    <w:p w14:paraId="0FA68395" w14:textId="77777777" w:rsidR="00BA4788" w:rsidRPr="00753FC2" w:rsidRDefault="00BA4788" w:rsidP="00753FC2">
      <w:pPr>
        <w:pStyle w:val="Texto"/>
      </w:pPr>
    </w:p>
    <w:p w14:paraId="6ECEC7E9" w14:textId="77777777" w:rsidR="00806A5D" w:rsidRDefault="00806A5D" w:rsidP="00D27929">
      <w:pPr>
        <w:pStyle w:val="Texto"/>
      </w:pPr>
    </w:p>
    <w:p w14:paraId="0DD83567" w14:textId="77777777" w:rsidR="00806A5D" w:rsidRDefault="00806A5D" w:rsidP="00D27929">
      <w:pPr>
        <w:pStyle w:val="Texto"/>
      </w:pPr>
    </w:p>
    <w:p w14:paraId="5C24EA67" w14:textId="021F35F5" w:rsidR="00B67A96" w:rsidRPr="00D658A9" w:rsidRDefault="002E46EB" w:rsidP="00B67A96">
      <w:pPr>
        <w:pStyle w:val="Nivel1"/>
        <w:numPr>
          <w:ilvl w:val="0"/>
          <w:numId w:val="52"/>
        </w:numPr>
      </w:pPr>
      <w:r>
        <w:t>Proyecto en Grupo</w:t>
      </w:r>
      <w:r w:rsidR="00B67A96">
        <w:t>.</w:t>
      </w:r>
    </w:p>
    <w:p w14:paraId="289B6DC8" w14:textId="77777777" w:rsidR="002E46EB" w:rsidRDefault="002E46EB" w:rsidP="002E46EB">
      <w:pPr>
        <w:pStyle w:val="Texto"/>
      </w:pPr>
    </w:p>
    <w:p w14:paraId="127313B9" w14:textId="1B2C9378" w:rsidR="00B67A96" w:rsidRDefault="00B67A96" w:rsidP="002E46EB">
      <w:pPr>
        <w:pStyle w:val="Texto"/>
      </w:pPr>
      <w:r>
        <w:t>Este proyecto se va a realizar en conjunto dada la complejidad de la aplicación.</w:t>
      </w:r>
      <w:r w:rsidR="00F11AF0">
        <w:t xml:space="preserve"> Se deben implementar muchas funciones y se desea publicar esta aplicación en </w:t>
      </w:r>
      <w:r w:rsidR="00B13113">
        <w:t xml:space="preserve">la </w:t>
      </w:r>
      <w:r w:rsidR="00F11AF0">
        <w:t>tienda de Google para que pueda hacerse uso de ella.</w:t>
      </w:r>
    </w:p>
    <w:p w14:paraId="42385125" w14:textId="058DE278" w:rsidR="00F11AF0" w:rsidRDefault="00F11AF0" w:rsidP="002E46EB">
      <w:pPr>
        <w:pStyle w:val="Texto"/>
      </w:pPr>
    </w:p>
    <w:p w14:paraId="2F35C9E5" w14:textId="70F18879" w:rsidR="00F11AF0" w:rsidRDefault="00F11AF0" w:rsidP="002E46EB">
      <w:pPr>
        <w:pStyle w:val="Texto"/>
      </w:pPr>
      <w:r>
        <w:t xml:space="preserve">Lo positivo de hacerlo en grupo es que se podrá pulir toda la aplicación lo máximo posible, haciendo que tanto </w:t>
      </w:r>
      <w:r w:rsidR="00B13113">
        <w:t>estéticamente</w:t>
      </w:r>
      <w:r>
        <w:t xml:space="preserve"> como funcional todo quede perfecto. </w:t>
      </w:r>
    </w:p>
    <w:p w14:paraId="62F9C1AD" w14:textId="2287F7EB" w:rsidR="00F11AF0" w:rsidRDefault="00F11AF0" w:rsidP="002E46EB">
      <w:pPr>
        <w:pStyle w:val="Texto"/>
      </w:pPr>
    </w:p>
    <w:p w14:paraId="553EC5B1" w14:textId="7D0D7B3F" w:rsidR="00F11AF0" w:rsidRDefault="00F11AF0" w:rsidP="002E46EB">
      <w:pPr>
        <w:pStyle w:val="Texto"/>
      </w:pPr>
      <w:r>
        <w:t>Realizar esta tarea es un objetivo bastante alto dada la poca experiencia que tenemos en el sector, pero tenemos las ganas y convicción que entre los dos lograremos que funcione correctamente, quede atractiva y pueda ut</w:t>
      </w:r>
      <w:r w:rsidR="004E5110">
        <w:t>ilizarse, de manera que no quede una aplicación sin que cubra una necesidad.</w:t>
      </w:r>
    </w:p>
    <w:p w14:paraId="093E124E" w14:textId="2D50FBE6" w:rsidR="00B13113" w:rsidRDefault="00B13113" w:rsidP="002E46EB">
      <w:pPr>
        <w:pStyle w:val="Texto"/>
      </w:pPr>
    </w:p>
    <w:p w14:paraId="16DC7DED" w14:textId="5064AD8B" w:rsidR="00B13113" w:rsidRDefault="00B13113" w:rsidP="002E46EB">
      <w:pPr>
        <w:pStyle w:val="Texto"/>
      </w:pPr>
      <w:r>
        <w:t xml:space="preserve">El único punto negativo que veo es que no estemos de acuerdo en algún punto estético de la app o en alguna herramienta en </w:t>
      </w:r>
      <w:r w:rsidR="00E331E8">
        <w:t>concreto,</w:t>
      </w:r>
      <w:r>
        <w:t xml:space="preserve"> pero somos lo suficientemente profesionales como para dialogar en esos puntos en los que podamos no estar de acuerdo.</w:t>
      </w:r>
    </w:p>
    <w:p w14:paraId="7930FD69" w14:textId="6776A0ED" w:rsidR="00B13113" w:rsidRDefault="00B13113" w:rsidP="002E46EB">
      <w:pPr>
        <w:pStyle w:val="Texto"/>
      </w:pPr>
    </w:p>
    <w:p w14:paraId="4D0880A2" w14:textId="5A3BAD34" w:rsidR="00B13113" w:rsidRDefault="00B13113" w:rsidP="002E46EB">
      <w:pPr>
        <w:pStyle w:val="Texto"/>
      </w:pPr>
    </w:p>
    <w:p w14:paraId="3E708260" w14:textId="7D467895" w:rsidR="00B13113" w:rsidRDefault="00B13113" w:rsidP="002E46EB">
      <w:pPr>
        <w:pStyle w:val="Texto"/>
      </w:pPr>
    </w:p>
    <w:p w14:paraId="138CF8EC" w14:textId="223634E7" w:rsidR="00B13113" w:rsidRDefault="00B13113" w:rsidP="002E46EB">
      <w:pPr>
        <w:pStyle w:val="Texto"/>
      </w:pPr>
    </w:p>
    <w:p w14:paraId="14983A1E" w14:textId="21C8BC96" w:rsidR="00B13113" w:rsidRDefault="00B13113" w:rsidP="002E46EB">
      <w:pPr>
        <w:pStyle w:val="Texto"/>
      </w:pPr>
      <w:r>
        <w:t xml:space="preserve">Para la colaboración en grupo se </w:t>
      </w:r>
      <w:r w:rsidR="002E43BA">
        <w:t>utilizará</w:t>
      </w:r>
      <w:r>
        <w:t xml:space="preserve"> alguna herramienta como Trello, de manera que las tareas y la división del trabajo quede dividido. Sobre</w:t>
      </w:r>
      <w:r w:rsidR="002E43BA">
        <w:t xml:space="preserve"> </w:t>
      </w:r>
      <w:r>
        <w:t>todo</w:t>
      </w:r>
      <w:r w:rsidR="002E43BA">
        <w:t>,</w:t>
      </w:r>
      <w:r>
        <w:t xml:space="preserve"> para </w:t>
      </w:r>
      <w:r w:rsidR="002E43BA">
        <w:t>m</w:t>
      </w:r>
      <w:r>
        <w:t xml:space="preserve">aximizar el tiempo y ser lo mas eficientes posibles. </w:t>
      </w:r>
      <w:r w:rsidR="002E43BA">
        <w:t>Además</w:t>
      </w:r>
      <w:r>
        <w:t xml:space="preserve">, se </w:t>
      </w:r>
      <w:r w:rsidR="002E43BA">
        <w:t>hará</w:t>
      </w:r>
      <w:r>
        <w:t xml:space="preserve"> uso de herramientas como </w:t>
      </w:r>
      <w:r w:rsidR="00E331E8">
        <w:t xml:space="preserve">Discord para la comunicación continua entre nosotros, donde resolveremos problemas en común que nos </w:t>
      </w:r>
      <w:r w:rsidR="002E43BA">
        <w:t>irán</w:t>
      </w:r>
      <w:r w:rsidR="00E331E8">
        <w:t xml:space="preserve"> surgiendo.</w:t>
      </w:r>
    </w:p>
    <w:p w14:paraId="2CF78BA7" w14:textId="2FB5523F" w:rsidR="002E43BA" w:rsidRDefault="002E43BA" w:rsidP="002E46EB">
      <w:pPr>
        <w:pStyle w:val="Texto"/>
      </w:pPr>
    </w:p>
    <w:p w14:paraId="1B9C8243" w14:textId="0ED697D9" w:rsidR="002E46EB" w:rsidRDefault="002E43BA" w:rsidP="002E43BA">
      <w:pPr>
        <w:pStyle w:val="Texto"/>
      </w:pPr>
      <w:r>
        <w:t>La atribución de responsabilidades se verá reflejada de manera clara en la planificación de las tareas que se van a ir desarrollando. Se podrá crear un calendario en el que se marque las tareas desarrolladas por cada desarrollador y aquellos que hayan sido realizado por ambos.</w:t>
      </w:r>
    </w:p>
    <w:p w14:paraId="5E3E011B" w14:textId="77777777" w:rsidR="002E46EB" w:rsidRDefault="002E46EB" w:rsidP="002E46EB">
      <w:pPr>
        <w:pStyle w:val="Texto"/>
      </w:pPr>
    </w:p>
    <w:sectPr w:rsidR="002E46EB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F7E29" w14:textId="77777777" w:rsidR="000E4BEB" w:rsidRDefault="000E4BEB">
      <w:pPr>
        <w:spacing w:after="0" w:line="240" w:lineRule="auto"/>
      </w:pPr>
      <w:r>
        <w:separator/>
      </w:r>
    </w:p>
  </w:endnote>
  <w:endnote w:type="continuationSeparator" w:id="0">
    <w:p w14:paraId="10C87556" w14:textId="77777777" w:rsidR="000E4BEB" w:rsidRDefault="000E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51C92" w14:textId="77777777" w:rsidR="00703237" w:rsidRPr="00336AFF" w:rsidRDefault="00974332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</w:rPr>
      <w:t>[NOMBRE DEL ALUMNO] [CICLO]</w:t>
    </w:r>
    <w:r w:rsidR="00703237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7778E3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2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AF34C" w14:textId="77777777" w:rsidR="000E4BEB" w:rsidRDefault="000E4BEB">
      <w:pPr>
        <w:spacing w:after="0" w:line="240" w:lineRule="auto"/>
      </w:pPr>
      <w:r>
        <w:separator/>
      </w:r>
    </w:p>
  </w:footnote>
  <w:footnote w:type="continuationSeparator" w:id="0">
    <w:p w14:paraId="4CFFA015" w14:textId="77777777" w:rsidR="000E4BEB" w:rsidRDefault="000E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FA354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02CFF1B5" wp14:editId="7E78701C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1EDB0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FF1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" o:allowincell="f" filled="f" stroked="f">
              <v:textbox inset="0,0,0,0">
                <w:txbxContent>
                  <w:p w14:paraId="6D71EDB0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BC0"/>
    <w:multiLevelType w:val="hybridMultilevel"/>
    <w:tmpl w:val="6E7CF6DE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1" w15:restartNumberingAfterBreak="0">
    <w:nsid w:val="0686607F"/>
    <w:multiLevelType w:val="hybridMultilevel"/>
    <w:tmpl w:val="50A8C222"/>
    <w:lvl w:ilvl="0" w:tplc="74A2024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7" w:hanging="360"/>
      </w:pPr>
    </w:lvl>
    <w:lvl w:ilvl="2" w:tplc="0C0A001B" w:tentative="1">
      <w:start w:val="1"/>
      <w:numFmt w:val="lowerRoman"/>
      <w:lvlText w:val="%3."/>
      <w:lvlJc w:val="right"/>
      <w:pPr>
        <w:ind w:left="1937" w:hanging="180"/>
      </w:pPr>
    </w:lvl>
    <w:lvl w:ilvl="3" w:tplc="0C0A000F" w:tentative="1">
      <w:start w:val="1"/>
      <w:numFmt w:val="decimal"/>
      <w:lvlText w:val="%4."/>
      <w:lvlJc w:val="left"/>
      <w:pPr>
        <w:ind w:left="2657" w:hanging="360"/>
      </w:pPr>
    </w:lvl>
    <w:lvl w:ilvl="4" w:tplc="0C0A0019" w:tentative="1">
      <w:start w:val="1"/>
      <w:numFmt w:val="lowerLetter"/>
      <w:lvlText w:val="%5."/>
      <w:lvlJc w:val="left"/>
      <w:pPr>
        <w:ind w:left="3377" w:hanging="360"/>
      </w:pPr>
    </w:lvl>
    <w:lvl w:ilvl="5" w:tplc="0C0A001B" w:tentative="1">
      <w:start w:val="1"/>
      <w:numFmt w:val="lowerRoman"/>
      <w:lvlText w:val="%6."/>
      <w:lvlJc w:val="right"/>
      <w:pPr>
        <w:ind w:left="4097" w:hanging="180"/>
      </w:pPr>
    </w:lvl>
    <w:lvl w:ilvl="6" w:tplc="0C0A000F" w:tentative="1">
      <w:start w:val="1"/>
      <w:numFmt w:val="decimal"/>
      <w:lvlText w:val="%7."/>
      <w:lvlJc w:val="left"/>
      <w:pPr>
        <w:ind w:left="4817" w:hanging="360"/>
      </w:pPr>
    </w:lvl>
    <w:lvl w:ilvl="7" w:tplc="0C0A0019" w:tentative="1">
      <w:start w:val="1"/>
      <w:numFmt w:val="lowerLetter"/>
      <w:lvlText w:val="%8."/>
      <w:lvlJc w:val="left"/>
      <w:pPr>
        <w:ind w:left="5537" w:hanging="360"/>
      </w:pPr>
    </w:lvl>
    <w:lvl w:ilvl="8" w:tplc="0C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2" w15:restartNumberingAfterBreak="0">
    <w:nsid w:val="097278B8"/>
    <w:multiLevelType w:val="multilevel"/>
    <w:tmpl w:val="F23EBB7A"/>
    <w:lvl w:ilvl="0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" w15:restartNumberingAfterBreak="0">
    <w:nsid w:val="0A592CAB"/>
    <w:multiLevelType w:val="hybridMultilevel"/>
    <w:tmpl w:val="92C65170"/>
    <w:lvl w:ilvl="0" w:tplc="3AD096DA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4" w15:restartNumberingAfterBreak="0">
    <w:nsid w:val="0BEE4F2E"/>
    <w:multiLevelType w:val="hybridMultilevel"/>
    <w:tmpl w:val="9A3434E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" w15:restartNumberingAfterBreak="0">
    <w:nsid w:val="0FEA49F9"/>
    <w:multiLevelType w:val="hybridMultilevel"/>
    <w:tmpl w:val="401A73A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6" w15:restartNumberingAfterBreak="0">
    <w:nsid w:val="10182859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7" w15:restartNumberingAfterBreak="0">
    <w:nsid w:val="13845B75"/>
    <w:multiLevelType w:val="hybridMultilevel"/>
    <w:tmpl w:val="B7804A0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8" w15:restartNumberingAfterBreak="0">
    <w:nsid w:val="158B2FE1"/>
    <w:multiLevelType w:val="hybridMultilevel"/>
    <w:tmpl w:val="6AE8CF9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9" w15:restartNumberingAfterBreak="0">
    <w:nsid w:val="18B9340F"/>
    <w:multiLevelType w:val="hybridMultilevel"/>
    <w:tmpl w:val="E0DA93CA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0" w15:restartNumberingAfterBreak="0">
    <w:nsid w:val="1B11045D"/>
    <w:multiLevelType w:val="hybridMultilevel"/>
    <w:tmpl w:val="2446DA20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1" w15:restartNumberingAfterBreak="0">
    <w:nsid w:val="1B455783"/>
    <w:multiLevelType w:val="hybridMultilevel"/>
    <w:tmpl w:val="E8B05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E6690"/>
    <w:multiLevelType w:val="hybridMultilevel"/>
    <w:tmpl w:val="DE72698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3" w15:restartNumberingAfterBreak="0">
    <w:nsid w:val="1D6D2895"/>
    <w:multiLevelType w:val="hybridMultilevel"/>
    <w:tmpl w:val="353ED95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4" w15:restartNumberingAfterBreak="0">
    <w:nsid w:val="1EB9474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5" w15:restartNumberingAfterBreak="0">
    <w:nsid w:val="20201BAF"/>
    <w:multiLevelType w:val="hybridMultilevel"/>
    <w:tmpl w:val="94B2FA98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6" w15:restartNumberingAfterBreak="0">
    <w:nsid w:val="20743D72"/>
    <w:multiLevelType w:val="hybridMultilevel"/>
    <w:tmpl w:val="11A0AA12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7" w15:restartNumberingAfterBreak="0">
    <w:nsid w:val="21BC6C08"/>
    <w:multiLevelType w:val="hybridMultilevel"/>
    <w:tmpl w:val="58A4161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8" w15:restartNumberingAfterBreak="0">
    <w:nsid w:val="243E0A35"/>
    <w:multiLevelType w:val="hybridMultilevel"/>
    <w:tmpl w:val="A9EE8F3C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9" w15:restartNumberingAfterBreak="0">
    <w:nsid w:val="2C18588B"/>
    <w:multiLevelType w:val="hybridMultilevel"/>
    <w:tmpl w:val="0576F54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0" w15:restartNumberingAfterBreak="0">
    <w:nsid w:val="2C294ECC"/>
    <w:multiLevelType w:val="hybridMultilevel"/>
    <w:tmpl w:val="D16A4794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1" w15:restartNumberingAfterBreak="0">
    <w:nsid w:val="2C376ADC"/>
    <w:multiLevelType w:val="hybridMultilevel"/>
    <w:tmpl w:val="7E54E73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2" w15:restartNumberingAfterBreak="0">
    <w:nsid w:val="309047CB"/>
    <w:multiLevelType w:val="hybridMultilevel"/>
    <w:tmpl w:val="6AC22D7A"/>
    <w:lvl w:ilvl="0" w:tplc="DEC6CD6E">
      <w:start w:val="1"/>
      <w:numFmt w:val="decimal"/>
      <w:lvlText w:val="%1)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3" w15:restartNumberingAfterBreak="0">
    <w:nsid w:val="34F6121E"/>
    <w:multiLevelType w:val="hybridMultilevel"/>
    <w:tmpl w:val="2E8AB26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4" w15:restartNumberingAfterBreak="0">
    <w:nsid w:val="364D664C"/>
    <w:multiLevelType w:val="hybridMultilevel"/>
    <w:tmpl w:val="B6B8423A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5" w15:restartNumberingAfterBreak="0">
    <w:nsid w:val="377A0431"/>
    <w:multiLevelType w:val="hybridMultilevel"/>
    <w:tmpl w:val="905CA1C6"/>
    <w:lvl w:ilvl="0" w:tplc="28EE86C4">
      <w:start w:val="1"/>
      <w:numFmt w:val="decimal"/>
      <w:lvlText w:val="%1."/>
      <w:lvlJc w:val="left"/>
      <w:pPr>
        <w:ind w:left="191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6" w15:restartNumberingAfterBreak="0">
    <w:nsid w:val="37917A3A"/>
    <w:multiLevelType w:val="hybridMultilevel"/>
    <w:tmpl w:val="AB1E2918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7" w15:restartNumberingAfterBreak="0">
    <w:nsid w:val="38706C33"/>
    <w:multiLevelType w:val="hybridMultilevel"/>
    <w:tmpl w:val="41D2886C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8" w15:restartNumberingAfterBreak="0">
    <w:nsid w:val="3B58550F"/>
    <w:multiLevelType w:val="hybridMultilevel"/>
    <w:tmpl w:val="B8F8A4A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9" w15:restartNumberingAfterBreak="0">
    <w:nsid w:val="4009658B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0" w15:restartNumberingAfterBreak="0">
    <w:nsid w:val="452F6BE8"/>
    <w:multiLevelType w:val="multilevel"/>
    <w:tmpl w:val="35CAEC98"/>
    <w:lvl w:ilvl="0">
      <w:start w:val="1"/>
      <w:numFmt w:val="decimal"/>
      <w:lvlText w:val="%1."/>
      <w:lvlJc w:val="left"/>
      <w:pPr>
        <w:ind w:left="4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1" w15:restartNumberingAfterBreak="0">
    <w:nsid w:val="454F27FB"/>
    <w:multiLevelType w:val="hybridMultilevel"/>
    <w:tmpl w:val="F5F207AA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2" w15:restartNumberingAfterBreak="0">
    <w:nsid w:val="4AFC6F1D"/>
    <w:multiLevelType w:val="hybridMultilevel"/>
    <w:tmpl w:val="EAD235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A78D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4" w15:restartNumberingAfterBreak="0">
    <w:nsid w:val="4C6C1436"/>
    <w:multiLevelType w:val="hybridMultilevel"/>
    <w:tmpl w:val="3EAEF620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5" w15:restartNumberingAfterBreak="0">
    <w:nsid w:val="51403869"/>
    <w:multiLevelType w:val="hybridMultilevel"/>
    <w:tmpl w:val="F18C17E4"/>
    <w:lvl w:ilvl="0" w:tplc="A80C42B8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6" w15:restartNumberingAfterBreak="0">
    <w:nsid w:val="520D7962"/>
    <w:multiLevelType w:val="hybridMultilevel"/>
    <w:tmpl w:val="EFE0168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37905D2"/>
    <w:multiLevelType w:val="hybridMultilevel"/>
    <w:tmpl w:val="CF62951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8" w15:restartNumberingAfterBreak="0">
    <w:nsid w:val="5D2946F9"/>
    <w:multiLevelType w:val="hybridMultilevel"/>
    <w:tmpl w:val="1F068D9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9" w15:restartNumberingAfterBreak="0">
    <w:nsid w:val="5D956EC7"/>
    <w:multiLevelType w:val="hybridMultilevel"/>
    <w:tmpl w:val="5E22CC82"/>
    <w:lvl w:ilvl="0" w:tplc="E5022E1C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40" w15:restartNumberingAfterBreak="0">
    <w:nsid w:val="5E25761F"/>
    <w:multiLevelType w:val="hybridMultilevel"/>
    <w:tmpl w:val="973A06A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1" w15:restartNumberingAfterBreak="0">
    <w:nsid w:val="5E3D0DB7"/>
    <w:multiLevelType w:val="hybridMultilevel"/>
    <w:tmpl w:val="A4365300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2" w15:restartNumberingAfterBreak="0">
    <w:nsid w:val="5E897659"/>
    <w:multiLevelType w:val="hybridMultilevel"/>
    <w:tmpl w:val="2BEA2FEC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3" w15:restartNumberingAfterBreak="0">
    <w:nsid w:val="61205814"/>
    <w:multiLevelType w:val="hybridMultilevel"/>
    <w:tmpl w:val="5AB41E6E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4" w15:restartNumberingAfterBreak="0">
    <w:nsid w:val="68C63E14"/>
    <w:multiLevelType w:val="hybridMultilevel"/>
    <w:tmpl w:val="AEF6A404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45" w15:restartNumberingAfterBreak="0">
    <w:nsid w:val="6AE767B5"/>
    <w:multiLevelType w:val="hybridMultilevel"/>
    <w:tmpl w:val="8A127E6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6" w15:restartNumberingAfterBreak="0">
    <w:nsid w:val="6E4403CF"/>
    <w:multiLevelType w:val="hybridMultilevel"/>
    <w:tmpl w:val="82DC941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7" w15:restartNumberingAfterBreak="0">
    <w:nsid w:val="6FBB25C4"/>
    <w:multiLevelType w:val="hybridMultilevel"/>
    <w:tmpl w:val="21D2D83C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8" w15:restartNumberingAfterBreak="0">
    <w:nsid w:val="72144252"/>
    <w:multiLevelType w:val="hybridMultilevel"/>
    <w:tmpl w:val="25F44E48"/>
    <w:lvl w:ilvl="0" w:tplc="4984D6FA">
      <w:start w:val="1"/>
      <w:numFmt w:val="decimal"/>
      <w:lvlText w:val="%1."/>
      <w:lvlJc w:val="left"/>
      <w:pPr>
        <w:ind w:left="227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9" w15:restartNumberingAfterBreak="0">
    <w:nsid w:val="729D3B2E"/>
    <w:multiLevelType w:val="hybridMultilevel"/>
    <w:tmpl w:val="01AC85B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0" w15:restartNumberingAfterBreak="0">
    <w:nsid w:val="748A24E5"/>
    <w:multiLevelType w:val="hybridMultilevel"/>
    <w:tmpl w:val="0168466C"/>
    <w:lvl w:ilvl="0" w:tplc="C3C61FAA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51" w15:restartNumberingAfterBreak="0">
    <w:nsid w:val="799215D9"/>
    <w:multiLevelType w:val="hybridMultilevel"/>
    <w:tmpl w:val="2404F102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2" w15:restartNumberingAfterBreak="0">
    <w:nsid w:val="7B287AED"/>
    <w:multiLevelType w:val="hybridMultilevel"/>
    <w:tmpl w:val="57D6402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50"/>
  </w:num>
  <w:num w:numId="4">
    <w:abstractNumId w:val="51"/>
  </w:num>
  <w:num w:numId="5">
    <w:abstractNumId w:val="21"/>
  </w:num>
  <w:num w:numId="6">
    <w:abstractNumId w:val="38"/>
  </w:num>
  <w:num w:numId="7">
    <w:abstractNumId w:val="19"/>
  </w:num>
  <w:num w:numId="8">
    <w:abstractNumId w:val="12"/>
  </w:num>
  <w:num w:numId="9">
    <w:abstractNumId w:val="22"/>
  </w:num>
  <w:num w:numId="10">
    <w:abstractNumId w:val="25"/>
  </w:num>
  <w:num w:numId="11">
    <w:abstractNumId w:val="5"/>
  </w:num>
  <w:num w:numId="12">
    <w:abstractNumId w:val="7"/>
  </w:num>
  <w:num w:numId="13">
    <w:abstractNumId w:val="49"/>
  </w:num>
  <w:num w:numId="14">
    <w:abstractNumId w:val="37"/>
  </w:num>
  <w:num w:numId="15">
    <w:abstractNumId w:val="42"/>
  </w:num>
  <w:num w:numId="16">
    <w:abstractNumId w:val="9"/>
  </w:num>
  <w:num w:numId="17">
    <w:abstractNumId w:val="4"/>
  </w:num>
  <w:num w:numId="18">
    <w:abstractNumId w:val="34"/>
  </w:num>
  <w:num w:numId="19">
    <w:abstractNumId w:val="46"/>
  </w:num>
  <w:num w:numId="20">
    <w:abstractNumId w:val="17"/>
  </w:num>
  <w:num w:numId="21">
    <w:abstractNumId w:val="28"/>
  </w:num>
  <w:num w:numId="22">
    <w:abstractNumId w:val="47"/>
  </w:num>
  <w:num w:numId="23">
    <w:abstractNumId w:val="31"/>
  </w:num>
  <w:num w:numId="24">
    <w:abstractNumId w:val="33"/>
  </w:num>
  <w:num w:numId="25">
    <w:abstractNumId w:val="14"/>
  </w:num>
  <w:num w:numId="26">
    <w:abstractNumId w:val="10"/>
  </w:num>
  <w:num w:numId="27">
    <w:abstractNumId w:val="20"/>
  </w:num>
  <w:num w:numId="28">
    <w:abstractNumId w:val="24"/>
  </w:num>
  <w:num w:numId="29">
    <w:abstractNumId w:val="0"/>
  </w:num>
  <w:num w:numId="30">
    <w:abstractNumId w:val="8"/>
  </w:num>
  <w:num w:numId="31">
    <w:abstractNumId w:val="23"/>
  </w:num>
  <w:num w:numId="32">
    <w:abstractNumId w:val="45"/>
  </w:num>
  <w:num w:numId="33">
    <w:abstractNumId w:val="15"/>
  </w:num>
  <w:num w:numId="34">
    <w:abstractNumId w:val="40"/>
  </w:num>
  <w:num w:numId="35">
    <w:abstractNumId w:val="27"/>
  </w:num>
  <w:num w:numId="36">
    <w:abstractNumId w:val="16"/>
  </w:num>
  <w:num w:numId="37">
    <w:abstractNumId w:val="6"/>
  </w:num>
  <w:num w:numId="38">
    <w:abstractNumId w:val="29"/>
  </w:num>
  <w:num w:numId="39">
    <w:abstractNumId w:val="35"/>
  </w:num>
  <w:num w:numId="40">
    <w:abstractNumId w:val="3"/>
  </w:num>
  <w:num w:numId="41">
    <w:abstractNumId w:val="39"/>
  </w:num>
  <w:num w:numId="42">
    <w:abstractNumId w:val="30"/>
  </w:num>
  <w:num w:numId="43">
    <w:abstractNumId w:val="48"/>
  </w:num>
  <w:num w:numId="44">
    <w:abstractNumId w:val="32"/>
  </w:num>
  <w:num w:numId="45">
    <w:abstractNumId w:val="36"/>
  </w:num>
  <w:num w:numId="46">
    <w:abstractNumId w:val="2"/>
  </w:num>
  <w:num w:numId="47">
    <w:abstractNumId w:val="11"/>
  </w:num>
  <w:num w:numId="48">
    <w:abstractNumId w:val="26"/>
  </w:num>
  <w:num w:numId="49">
    <w:abstractNumId w:val="18"/>
  </w:num>
  <w:num w:numId="50">
    <w:abstractNumId w:val="43"/>
  </w:num>
  <w:num w:numId="51">
    <w:abstractNumId w:val="1"/>
  </w:num>
  <w:num w:numId="52">
    <w:abstractNumId w:val="44"/>
  </w:num>
  <w:num w:numId="53">
    <w:abstractNumId w:val="5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0E4BEB"/>
    <w:rsid w:val="00101F5C"/>
    <w:rsid w:val="00112F41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5677"/>
    <w:rsid w:val="002960B3"/>
    <w:rsid w:val="002A2F97"/>
    <w:rsid w:val="002A6575"/>
    <w:rsid w:val="002B075B"/>
    <w:rsid w:val="002B4EB6"/>
    <w:rsid w:val="002C0087"/>
    <w:rsid w:val="002E43BA"/>
    <w:rsid w:val="002E46EB"/>
    <w:rsid w:val="002E670B"/>
    <w:rsid w:val="002E6FD1"/>
    <w:rsid w:val="002F3CA5"/>
    <w:rsid w:val="00330FB6"/>
    <w:rsid w:val="00336AFF"/>
    <w:rsid w:val="003405CB"/>
    <w:rsid w:val="003508A7"/>
    <w:rsid w:val="00361280"/>
    <w:rsid w:val="00370A9E"/>
    <w:rsid w:val="00371E08"/>
    <w:rsid w:val="0038789F"/>
    <w:rsid w:val="00390EEB"/>
    <w:rsid w:val="00395772"/>
    <w:rsid w:val="003B6CF5"/>
    <w:rsid w:val="003C47AF"/>
    <w:rsid w:val="003D60FA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27DE"/>
    <w:rsid w:val="004E5110"/>
    <w:rsid w:val="004E7D46"/>
    <w:rsid w:val="00544082"/>
    <w:rsid w:val="00564DF0"/>
    <w:rsid w:val="00572196"/>
    <w:rsid w:val="0059467D"/>
    <w:rsid w:val="005A2FF3"/>
    <w:rsid w:val="005C3CAA"/>
    <w:rsid w:val="005C71C2"/>
    <w:rsid w:val="005E6DDF"/>
    <w:rsid w:val="005F5AEE"/>
    <w:rsid w:val="00624458"/>
    <w:rsid w:val="00642DE9"/>
    <w:rsid w:val="00663FED"/>
    <w:rsid w:val="006950F8"/>
    <w:rsid w:val="006A1AA8"/>
    <w:rsid w:val="006A1B18"/>
    <w:rsid w:val="006B33D4"/>
    <w:rsid w:val="006D0E01"/>
    <w:rsid w:val="006D2CAE"/>
    <w:rsid w:val="0070123A"/>
    <w:rsid w:val="00703237"/>
    <w:rsid w:val="0070496E"/>
    <w:rsid w:val="007219E9"/>
    <w:rsid w:val="00753FC2"/>
    <w:rsid w:val="00760750"/>
    <w:rsid w:val="00765ADF"/>
    <w:rsid w:val="007716CC"/>
    <w:rsid w:val="0077337C"/>
    <w:rsid w:val="00774DFF"/>
    <w:rsid w:val="0077605F"/>
    <w:rsid w:val="007778E3"/>
    <w:rsid w:val="007854DC"/>
    <w:rsid w:val="007B3855"/>
    <w:rsid w:val="007C1CAC"/>
    <w:rsid w:val="007E31BD"/>
    <w:rsid w:val="008038BA"/>
    <w:rsid w:val="008054A2"/>
    <w:rsid w:val="00806A5D"/>
    <w:rsid w:val="00810A01"/>
    <w:rsid w:val="008117E4"/>
    <w:rsid w:val="00813304"/>
    <w:rsid w:val="008174C7"/>
    <w:rsid w:val="008202DB"/>
    <w:rsid w:val="00822481"/>
    <w:rsid w:val="008233F8"/>
    <w:rsid w:val="00837EB9"/>
    <w:rsid w:val="0084164E"/>
    <w:rsid w:val="00862BF5"/>
    <w:rsid w:val="00884768"/>
    <w:rsid w:val="00885FB2"/>
    <w:rsid w:val="0089326C"/>
    <w:rsid w:val="008A39E3"/>
    <w:rsid w:val="008B7871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6BEC"/>
    <w:rsid w:val="00977B80"/>
    <w:rsid w:val="009A3048"/>
    <w:rsid w:val="009B790D"/>
    <w:rsid w:val="009C5D3D"/>
    <w:rsid w:val="009D3FCE"/>
    <w:rsid w:val="009D5F01"/>
    <w:rsid w:val="009E126E"/>
    <w:rsid w:val="009E69C3"/>
    <w:rsid w:val="009F15F7"/>
    <w:rsid w:val="00A0252F"/>
    <w:rsid w:val="00A079A6"/>
    <w:rsid w:val="00A133DB"/>
    <w:rsid w:val="00A257FB"/>
    <w:rsid w:val="00A43B89"/>
    <w:rsid w:val="00A50EBF"/>
    <w:rsid w:val="00A55F61"/>
    <w:rsid w:val="00A9794F"/>
    <w:rsid w:val="00AC00D2"/>
    <w:rsid w:val="00AD4A57"/>
    <w:rsid w:val="00AD4E89"/>
    <w:rsid w:val="00AD7814"/>
    <w:rsid w:val="00AE1E16"/>
    <w:rsid w:val="00B13113"/>
    <w:rsid w:val="00B42576"/>
    <w:rsid w:val="00B44431"/>
    <w:rsid w:val="00B67A96"/>
    <w:rsid w:val="00B802A8"/>
    <w:rsid w:val="00B80602"/>
    <w:rsid w:val="00B8323F"/>
    <w:rsid w:val="00B84CF6"/>
    <w:rsid w:val="00B866F4"/>
    <w:rsid w:val="00B9501C"/>
    <w:rsid w:val="00B9760A"/>
    <w:rsid w:val="00BA3F94"/>
    <w:rsid w:val="00BA4788"/>
    <w:rsid w:val="00BC26F3"/>
    <w:rsid w:val="00BC4395"/>
    <w:rsid w:val="00BC4479"/>
    <w:rsid w:val="00BE44AE"/>
    <w:rsid w:val="00BF5290"/>
    <w:rsid w:val="00C06C98"/>
    <w:rsid w:val="00C22937"/>
    <w:rsid w:val="00C34513"/>
    <w:rsid w:val="00C420D6"/>
    <w:rsid w:val="00C463EE"/>
    <w:rsid w:val="00C663B8"/>
    <w:rsid w:val="00C77629"/>
    <w:rsid w:val="00C93354"/>
    <w:rsid w:val="00C97F9F"/>
    <w:rsid w:val="00CB5FAF"/>
    <w:rsid w:val="00CB6396"/>
    <w:rsid w:val="00CC09F1"/>
    <w:rsid w:val="00CC628E"/>
    <w:rsid w:val="00CF4504"/>
    <w:rsid w:val="00D14453"/>
    <w:rsid w:val="00D14EA2"/>
    <w:rsid w:val="00D177C7"/>
    <w:rsid w:val="00D17F0E"/>
    <w:rsid w:val="00D24A4D"/>
    <w:rsid w:val="00D27929"/>
    <w:rsid w:val="00D30563"/>
    <w:rsid w:val="00D64219"/>
    <w:rsid w:val="00D64236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6B04"/>
    <w:rsid w:val="00E07439"/>
    <w:rsid w:val="00E1556B"/>
    <w:rsid w:val="00E161E5"/>
    <w:rsid w:val="00E248F8"/>
    <w:rsid w:val="00E331E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C746A"/>
    <w:rsid w:val="00EE33C6"/>
    <w:rsid w:val="00EE72BE"/>
    <w:rsid w:val="00EF3BE0"/>
    <w:rsid w:val="00F11AF0"/>
    <w:rsid w:val="00F13AFD"/>
    <w:rsid w:val="00F15F01"/>
    <w:rsid w:val="00F86AE2"/>
    <w:rsid w:val="00FB2592"/>
    <w:rsid w:val="00FB2689"/>
    <w:rsid w:val="00FB43B2"/>
    <w:rsid w:val="00FB49F9"/>
    <w:rsid w:val="00FC5584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8B023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B49F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49F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605F0-1DBD-4785-B99D-A0B81BDD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1</TotalTime>
  <Pages>6</Pages>
  <Words>1295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SERGIO VILLAR PEREZ</cp:lastModifiedBy>
  <cp:revision>2</cp:revision>
  <cp:lastPrinted>2016-02-09T16:19:00Z</cp:lastPrinted>
  <dcterms:created xsi:type="dcterms:W3CDTF">2022-03-18T17:11:00Z</dcterms:created>
  <dcterms:modified xsi:type="dcterms:W3CDTF">2022-03-18T17:11:00Z</dcterms:modified>
</cp:coreProperties>
</file>